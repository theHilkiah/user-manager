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83" w:rsidRDefault="00394B15" w:rsidP="00965D17">
      <w:pPr>
        <w:pStyle w:val="Title"/>
      </w:pPr>
      <w:r>
        <w:t>Hilkiah Makemo</w:t>
      </w:r>
    </w:p>
    <w:p w:rsidR="00965D17" w:rsidRDefault="00394B15" w:rsidP="00965D17">
      <w:r>
        <w:t>Tobin Circle (Bloomington), St George, UT 84790</w:t>
      </w:r>
      <w:r w:rsidR="00965D17">
        <w:t> | </w:t>
      </w:r>
      <w:r>
        <w:t>(435) 773-8204</w:t>
      </w:r>
      <w:r w:rsidR="00965D17">
        <w:t> | </w:t>
      </w:r>
      <w:r>
        <w:t>hilmak01@gmail.com</w:t>
      </w:r>
    </w:p>
    <w:p w:rsidR="00965D17" w:rsidRPr="00005FAA" w:rsidRDefault="00394B15" w:rsidP="00965D17">
      <w:pPr>
        <w:pStyle w:val="Date"/>
      </w:pPr>
      <w:r>
        <w:t>6/9/2018</w:t>
      </w:r>
    </w:p>
    <w:sdt>
      <w:sdtPr>
        <w:alias w:val="Recipient Name:"/>
        <w:tag w:val="Recipient Name:"/>
        <w:id w:val="329652792"/>
        <w:placeholder>
          <w:docPart w:val="86095C61146D42B9B7499B61609D268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:rsidR="0076387D" w:rsidRDefault="00394B15" w:rsidP="00394B15">
          <w:pPr>
            <w:pStyle w:val="Address"/>
          </w:pPr>
          <w:r w:rsidRPr="00394B15">
            <w:t>Holbrook Asphalt Co.</w:t>
          </w:r>
        </w:p>
      </w:sdtContent>
    </w:sdt>
    <w:p w:rsidR="00394B15" w:rsidRDefault="00394B15" w:rsidP="0076387D">
      <w:pPr>
        <w:pStyle w:val="Address"/>
        <w:rPr>
          <w:rStyle w:val="lrzxr"/>
        </w:rPr>
      </w:pPr>
      <w:r>
        <w:rPr>
          <w:rStyle w:val="lrzxr"/>
        </w:rPr>
        <w:t xml:space="preserve">1545 E Commerce Dr, </w:t>
      </w:r>
    </w:p>
    <w:p w:rsidR="00965D17" w:rsidRDefault="00394B15" w:rsidP="0076387D">
      <w:pPr>
        <w:pStyle w:val="Address"/>
      </w:pPr>
      <w:r>
        <w:rPr>
          <w:rStyle w:val="lrzxr"/>
        </w:rPr>
        <w:t>St. George, UT 84790</w:t>
      </w:r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DA6C1B8787F24D288FE021521983E303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394B15">
            <w:t>Holbrook Asphalt Co.</w:t>
          </w:r>
        </w:sdtContent>
      </w:sdt>
      <w:r>
        <w:t>:</w:t>
      </w:r>
    </w:p>
    <w:p w:rsidR="00965D17" w:rsidRDefault="00394B15" w:rsidP="00394B15">
      <w:r>
        <w:t>My name is Hilkiah Makemo, and I currently work for SkyWest Airlines here in Saint George, UT. I have been a software developer (mainly for the web) in the last 8 years now, with the last 3 working for SkyWest, Inc.</w:t>
      </w:r>
    </w:p>
    <w:p w:rsidR="00394B15" w:rsidRDefault="00394B15" w:rsidP="00394B15">
      <w:r>
        <w:t>I love my job with SkyWest, Inc and I’m definetely treated well there. However, after looking into your company, and seeing what you are offering I became very interested in working for you. I feel that my experience with SkyWest and my prior experience in the manufacturing industry at Viracon, Inc. have fully positioned me to be better qualified to work in your industry.</w:t>
      </w:r>
    </w:p>
    <w:p w:rsidR="00394B15" w:rsidRDefault="00394B15" w:rsidP="00394B15">
      <w:r>
        <w:t xml:space="preserve">In the world going ‘green’ I do have my resume available electronically on linkedIn at </w:t>
      </w:r>
      <w:hyperlink r:id="rId8" w:history="1">
        <w:r w:rsidRPr="009A2FD8">
          <w:rPr>
            <w:rStyle w:val="Hyperlink"/>
          </w:rPr>
          <w:t>https://www.linkedin.com/in/hilkiah-makemo/</w:t>
        </w:r>
      </w:hyperlink>
      <w:r>
        <w:t xml:space="preserve"> but I will be more than happy to send you a paper copy of it, if you so choose.</w:t>
      </w:r>
      <w:bookmarkStart w:id="0" w:name="_GoBack"/>
      <w:bookmarkEnd w:id="0"/>
    </w:p>
    <w:p w:rsidR="00394B15" w:rsidRDefault="00394B15" w:rsidP="00394B15"/>
    <w:p w:rsidR="00394B15" w:rsidRDefault="00394B15" w:rsidP="00394B15">
      <w:r>
        <w:t>Thanks for the time to hear me out!</w:t>
      </w:r>
    </w:p>
    <w:p w:rsidR="00302A2C" w:rsidRPr="00302A2C" w:rsidRDefault="006B2C5E" w:rsidP="00394B15">
      <w:pPr>
        <w:pStyle w:val="Closing"/>
      </w:pPr>
      <w:sdt>
        <w:sdtPr>
          <w:alias w:val="Sincerely:"/>
          <w:tag w:val="Sincerely:"/>
          <w:id w:val="-1406294513"/>
          <w:placeholder>
            <w:docPart w:val="923C8996648F48A392B88978C3F39C2E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  <w:r w:rsidR="00394B15">
        <w:br/>
      </w:r>
      <w:sdt>
        <w:sdtPr>
          <w:alias w:val="Your Name:"/>
          <w:tag w:val="Your Name:"/>
          <w:id w:val="-80522426"/>
          <w:placeholder>
            <w:docPart w:val="B9B7A33FE5FD438CBA6ED2C49BCBB49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394B15">
            <w:t>Hilkiah Makemo</w:t>
          </w:r>
        </w:sdtContent>
      </w:sdt>
    </w:p>
    <w:sectPr w:rsidR="00302A2C" w:rsidRPr="00302A2C" w:rsidSect="00673C35">
      <w:footerReference w:type="default" r:id="rId9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C5E" w:rsidRDefault="006B2C5E">
      <w:pPr>
        <w:spacing w:after="0"/>
      </w:pPr>
      <w:r>
        <w:separator/>
      </w:r>
    </w:p>
  </w:endnote>
  <w:endnote w:type="continuationSeparator" w:id="0">
    <w:p w:rsidR="006B2C5E" w:rsidRDefault="006B2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C5E" w:rsidRDefault="006B2C5E">
      <w:pPr>
        <w:spacing w:after="0"/>
      </w:pPr>
      <w:r>
        <w:separator/>
      </w:r>
    </w:p>
  </w:footnote>
  <w:footnote w:type="continuationSeparator" w:id="0">
    <w:p w:rsidR="006B2C5E" w:rsidRDefault="006B2C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15"/>
    <w:rsid w:val="000D5AB1"/>
    <w:rsid w:val="002045EB"/>
    <w:rsid w:val="00293B83"/>
    <w:rsid w:val="00302A2C"/>
    <w:rsid w:val="00381669"/>
    <w:rsid w:val="00394B15"/>
    <w:rsid w:val="0052105A"/>
    <w:rsid w:val="00673C35"/>
    <w:rsid w:val="006A3CE7"/>
    <w:rsid w:val="006B2C5E"/>
    <w:rsid w:val="0076387D"/>
    <w:rsid w:val="008F15C5"/>
    <w:rsid w:val="00965D17"/>
    <w:rsid w:val="00A27383"/>
    <w:rsid w:val="00A736B0"/>
    <w:rsid w:val="00C83E3C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0607E-3ABD-4B81-8690-A95E7965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lrzxr">
    <w:name w:val="lrzxr"/>
    <w:basedOn w:val="DefaultParagraphFont"/>
    <w:rsid w:val="0039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lkiah-makem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049902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095C61146D42B9B7499B61609D2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067E3-C0DC-4B60-9853-207F967583AB}"/>
      </w:docPartPr>
      <w:docPartBody>
        <w:p w:rsidR="00000000" w:rsidRDefault="00030F61">
          <w:pPr>
            <w:pStyle w:val="86095C61146D42B9B7499B61609D2688"/>
          </w:pPr>
          <w:r>
            <w:t>Recipient Name</w:t>
          </w:r>
        </w:p>
      </w:docPartBody>
    </w:docPart>
    <w:docPart>
      <w:docPartPr>
        <w:name w:val="DA6C1B8787F24D288FE021521983E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22B42-2D38-4B8A-9767-80646EAED9D6}"/>
      </w:docPartPr>
      <w:docPartBody>
        <w:p w:rsidR="00000000" w:rsidRDefault="00030F61">
          <w:pPr>
            <w:pStyle w:val="DA6C1B8787F24D288FE021521983E303"/>
          </w:pPr>
          <w:r>
            <w:t>Recipient Name</w:t>
          </w:r>
        </w:p>
      </w:docPartBody>
    </w:docPart>
    <w:docPart>
      <w:docPartPr>
        <w:name w:val="923C8996648F48A392B88978C3F39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303FA-8D17-48BE-9B90-064AE916E004}"/>
      </w:docPartPr>
      <w:docPartBody>
        <w:p w:rsidR="00000000" w:rsidRDefault="00030F61">
          <w:pPr>
            <w:pStyle w:val="923C8996648F48A392B88978C3F39C2E"/>
          </w:pPr>
          <w:r>
            <w:t>Sincerely</w:t>
          </w:r>
        </w:p>
      </w:docPartBody>
    </w:docPart>
    <w:docPart>
      <w:docPartPr>
        <w:name w:val="B9B7A33FE5FD438CBA6ED2C49BCBB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6E0A8-169E-4302-91A8-7A73A69C3554}"/>
      </w:docPartPr>
      <w:docPartBody>
        <w:p w:rsidR="00000000" w:rsidRDefault="00030F61">
          <w:pPr>
            <w:pStyle w:val="B9B7A33FE5FD438CBA6ED2C49BCBB49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61"/>
    <w:rsid w:val="000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3318EEC114C4EB9BF848B24AE48E6">
    <w:name w:val="5E93318EEC114C4EB9BF848B24AE48E6"/>
  </w:style>
  <w:style w:type="paragraph" w:customStyle="1" w:styleId="3FD5C5995F9E4285B0C2C323CD4CCD76">
    <w:name w:val="3FD5C5995F9E4285B0C2C323CD4CCD76"/>
  </w:style>
  <w:style w:type="paragraph" w:customStyle="1" w:styleId="A53B05A4494842879C1E2A810A4244CE">
    <w:name w:val="A53B05A4494842879C1E2A810A4244CE"/>
  </w:style>
  <w:style w:type="paragraph" w:customStyle="1" w:styleId="ACA25ADE2F4D40C99C73FA7E321314D5">
    <w:name w:val="ACA25ADE2F4D40C99C73FA7E321314D5"/>
  </w:style>
  <w:style w:type="paragraph" w:customStyle="1" w:styleId="240227EF63464E5FB925EA3D957090ED">
    <w:name w:val="240227EF63464E5FB925EA3D957090ED"/>
  </w:style>
  <w:style w:type="paragraph" w:customStyle="1" w:styleId="86095C61146D42B9B7499B61609D2688">
    <w:name w:val="86095C61146D42B9B7499B61609D2688"/>
  </w:style>
  <w:style w:type="paragraph" w:customStyle="1" w:styleId="595C83D32A094014AD3726BAAEE0571C">
    <w:name w:val="595C83D32A094014AD3726BAAEE0571C"/>
  </w:style>
  <w:style w:type="paragraph" w:customStyle="1" w:styleId="2F7B3D45156849ED9AF4E71CE1CB6E1A">
    <w:name w:val="2F7B3D45156849ED9AF4E71CE1CB6E1A"/>
  </w:style>
  <w:style w:type="paragraph" w:customStyle="1" w:styleId="212CC0C04EF54DD489C4C536DFF2A442">
    <w:name w:val="212CC0C04EF54DD489C4C536DFF2A442"/>
  </w:style>
  <w:style w:type="paragraph" w:customStyle="1" w:styleId="DA6C1B8787F24D288FE021521983E303">
    <w:name w:val="DA6C1B8787F24D288FE021521983E303"/>
  </w:style>
  <w:style w:type="paragraph" w:customStyle="1" w:styleId="DEE5EE17706D49DDB0D887B0C76AD0BF">
    <w:name w:val="DEE5EE17706D49DDB0D887B0C76AD0BF"/>
  </w:style>
  <w:style w:type="paragraph" w:customStyle="1" w:styleId="923C8996648F48A392B88978C3F39C2E">
    <w:name w:val="923C8996648F48A392B88978C3F39C2E"/>
  </w:style>
  <w:style w:type="paragraph" w:customStyle="1" w:styleId="B9B7A33FE5FD438CBA6ED2C49BCBB49E">
    <w:name w:val="B9B7A33FE5FD438CBA6ED2C49BCBB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Holbrook Asphalt Co.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Hilkiah Makemo</dc:creator>
  <cp:keywords/>
  <dc:description/>
  <cp:lastModifiedBy>Hilkiah Makemo</cp:lastModifiedBy>
  <cp:revision>1</cp:revision>
  <dcterms:created xsi:type="dcterms:W3CDTF">2018-06-09T15:12:00Z</dcterms:created>
  <dcterms:modified xsi:type="dcterms:W3CDTF">2018-06-09T15:21:00Z</dcterms:modified>
</cp:coreProperties>
</file>